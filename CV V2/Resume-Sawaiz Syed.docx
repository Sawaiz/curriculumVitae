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EC" w:rsidRPr="00E3256F" w:rsidRDefault="009247EC" w:rsidP="00043BC1">
      <w:pPr>
        <w:pStyle w:val="ResumeSectionsHeadings"/>
      </w:pPr>
      <w:r>
        <w:t xml:space="preserve">Objective </w:t>
      </w:r>
    </w:p>
    <w:p w:rsidR="009247EC" w:rsidRDefault="00673A1A" w:rsidP="006646B5">
      <w:pPr>
        <w:pStyle w:val="Objective"/>
      </w:pPr>
      <w:r>
        <w:t>To</w:t>
      </w:r>
      <w:r w:rsidR="00451405">
        <w:t xml:space="preserve"> study Electrical Engineering at a high ranking </w:t>
      </w:r>
      <w:r w:rsidR="00F60981">
        <w:t>college</w:t>
      </w:r>
      <w:r w:rsidR="00451405">
        <w:t xml:space="preserve"> and then work towards a position in electrical design and </w:t>
      </w:r>
      <w:r w:rsidR="0050793B">
        <w:t>production.</w:t>
      </w:r>
    </w:p>
    <w:p w:rsidR="009247EC" w:rsidRPr="00C50C30" w:rsidRDefault="009247EC" w:rsidP="00043BC1">
      <w:pPr>
        <w:pStyle w:val="ResumeSectionsHeadings"/>
      </w:pPr>
      <w:r>
        <w:t xml:space="preserve">Profile </w:t>
      </w:r>
    </w:p>
    <w:p w:rsidR="00507A83" w:rsidRDefault="00F60981" w:rsidP="0085684B">
      <w:pPr>
        <w:pStyle w:val="ProfileDetails"/>
      </w:pPr>
      <w:r>
        <w:t>Self-Motivated</w:t>
      </w:r>
      <w:r w:rsidR="000E06A9">
        <w:t xml:space="preserve"> and </w:t>
      </w:r>
      <w:r w:rsidR="0053358C">
        <w:t>hardworking</w:t>
      </w:r>
      <w:r>
        <w:t>,</w:t>
      </w:r>
      <w:r w:rsidR="000E06A9">
        <w:t xml:space="preserve"> </w:t>
      </w:r>
      <w:r>
        <w:t>a</w:t>
      </w:r>
      <w:r w:rsidR="000E06A9">
        <w:t xml:space="preserve">bility to retain and recall information quickly and as </w:t>
      </w:r>
      <w:r w:rsidRPr="00F60981">
        <w:t>necessary</w:t>
      </w:r>
      <w:r w:rsidR="000E06A9">
        <w:t xml:space="preserve">. </w:t>
      </w:r>
      <w:r>
        <w:t>Excellent</w:t>
      </w:r>
      <w:r w:rsidR="00673A1A">
        <w:t xml:space="preserve"> team working skills</w:t>
      </w:r>
      <w:r>
        <w:t xml:space="preserve"> and able to meet deadlines efficiently</w:t>
      </w:r>
      <w:r w:rsidR="00EE574A">
        <w:t xml:space="preserve"> and dependably</w:t>
      </w:r>
      <w:r>
        <w:t>.</w:t>
      </w:r>
    </w:p>
    <w:p w:rsidR="009247EC" w:rsidRPr="00C50C30" w:rsidRDefault="009247EC" w:rsidP="00043BC1">
      <w:pPr>
        <w:pStyle w:val="ResumeSectionsHeadings"/>
      </w:pPr>
      <w:r>
        <w:rPr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2700"/>
        <w:gridCol w:w="2790"/>
        <w:gridCol w:w="3584"/>
      </w:tblGrid>
      <w:tr w:rsidR="009247EC" w:rsidTr="00EE0F44">
        <w:trPr>
          <w:trHeight w:val="1000"/>
        </w:trPr>
        <w:tc>
          <w:tcPr>
            <w:tcW w:w="2700" w:type="dxa"/>
          </w:tcPr>
          <w:p w:rsidR="009247EC" w:rsidRDefault="001A699E" w:rsidP="002247F4">
            <w:pPr>
              <w:pStyle w:val="BulletList1"/>
            </w:pPr>
            <w:r>
              <w:t>Electronics</w:t>
            </w:r>
          </w:p>
          <w:p w:rsidR="00720600" w:rsidRDefault="00720600" w:rsidP="002247F4">
            <w:pPr>
              <w:pStyle w:val="BulletList1"/>
            </w:pPr>
            <w:r>
              <w:t>Soldering</w:t>
            </w:r>
          </w:p>
          <w:p w:rsidR="00307A7C" w:rsidRDefault="00307A7C" w:rsidP="002247F4">
            <w:pPr>
              <w:pStyle w:val="BulletList1"/>
            </w:pPr>
            <w:r>
              <w:t>Circuit board design and etching</w:t>
            </w:r>
          </w:p>
          <w:p w:rsidR="005F7D48" w:rsidRDefault="005F7D48" w:rsidP="002247F4">
            <w:pPr>
              <w:pStyle w:val="BulletList1"/>
            </w:pPr>
            <w:r>
              <w:t>Technical Problem Solving</w:t>
            </w:r>
          </w:p>
          <w:p w:rsidR="009247EC" w:rsidRDefault="001A699E" w:rsidP="002247F4">
            <w:pPr>
              <w:pStyle w:val="BulletList1"/>
            </w:pPr>
            <w:r>
              <w:t xml:space="preserve">Mechanical </w:t>
            </w:r>
            <w:r w:rsidR="00311C8A">
              <w:t>D</w:t>
            </w:r>
            <w:r>
              <w:t>esign</w:t>
            </w:r>
            <w:r w:rsidR="009247EC">
              <w:t xml:space="preserve"> </w:t>
            </w:r>
          </w:p>
          <w:p w:rsidR="009247EC" w:rsidRDefault="00311C8A" w:rsidP="002247F4">
            <w:pPr>
              <w:pStyle w:val="BulletList1"/>
            </w:pPr>
            <w:r>
              <w:t>Molding and C</w:t>
            </w:r>
            <w:r w:rsidR="001A699E">
              <w:t>asting</w:t>
            </w:r>
          </w:p>
          <w:p w:rsidR="009247EC" w:rsidRDefault="001A699E" w:rsidP="003D24E1">
            <w:pPr>
              <w:pStyle w:val="BulletList1"/>
            </w:pPr>
            <w:r>
              <w:t>3</w:t>
            </w:r>
            <w:r w:rsidR="003D24E1">
              <w:t>-D</w:t>
            </w:r>
            <w:r>
              <w:t xml:space="preserve"> </w:t>
            </w:r>
            <w:r w:rsidR="00311C8A">
              <w:t>M</w:t>
            </w:r>
            <w:r>
              <w:t>odeling</w:t>
            </w:r>
          </w:p>
          <w:p w:rsidR="00307A7C" w:rsidRDefault="00307A7C" w:rsidP="003D24E1">
            <w:pPr>
              <w:pStyle w:val="BulletList1"/>
            </w:pPr>
            <w:r>
              <w:t>3-D Rendering</w:t>
            </w:r>
          </w:p>
          <w:p w:rsidR="00307A7C" w:rsidRDefault="00307A7C" w:rsidP="003D24E1">
            <w:pPr>
              <w:pStyle w:val="BulletList1"/>
            </w:pPr>
            <w:r>
              <w:t>3-D Animation</w:t>
            </w:r>
          </w:p>
          <w:p w:rsidR="00B65F7B" w:rsidRDefault="00B65F7B" w:rsidP="003D24E1">
            <w:pPr>
              <w:pStyle w:val="BulletList1"/>
            </w:pPr>
            <w:r>
              <w:t>Audio video editing</w:t>
            </w:r>
          </w:p>
          <w:p w:rsidR="00307A7C" w:rsidRDefault="00307A7C" w:rsidP="00307A7C">
            <w:pPr>
              <w:pStyle w:val="BulletList1"/>
            </w:pPr>
            <w:r>
              <w:t>Autodesk Products</w:t>
            </w:r>
          </w:p>
          <w:p w:rsidR="00307A7C" w:rsidRDefault="00307A7C" w:rsidP="00307A7C">
            <w:pPr>
              <w:pStyle w:val="BulletList1"/>
            </w:pPr>
            <w:r>
              <w:t>Google Sketchup</w:t>
            </w:r>
          </w:p>
          <w:p w:rsidR="00307A7C" w:rsidRDefault="00B65F7B" w:rsidP="00307A7C">
            <w:pPr>
              <w:pStyle w:val="BulletList1"/>
            </w:pPr>
            <w:r>
              <w:t>Diagramming</w:t>
            </w:r>
          </w:p>
          <w:p w:rsidR="00081E3B" w:rsidRDefault="00081E3B" w:rsidP="00081E3B">
            <w:pPr>
              <w:pStyle w:val="BulletList1"/>
            </w:pPr>
            <w:r>
              <w:t>CNC Milling/G-code</w:t>
            </w:r>
          </w:p>
          <w:p w:rsidR="00307A7C" w:rsidRDefault="00307A7C" w:rsidP="00307A7C">
            <w:pPr>
              <w:pStyle w:val="BulletList1"/>
            </w:pPr>
            <w:r>
              <w:t>Water Rocketry</w:t>
            </w:r>
          </w:p>
          <w:p w:rsidR="00A17A54" w:rsidRPr="00E3256F" w:rsidRDefault="00A17A54" w:rsidP="00307A7C">
            <w:pPr>
              <w:pStyle w:val="BulletList1"/>
            </w:pPr>
            <w:r>
              <w:t>Server Setup</w:t>
            </w:r>
          </w:p>
        </w:tc>
        <w:tc>
          <w:tcPr>
            <w:tcW w:w="2790" w:type="dxa"/>
          </w:tcPr>
          <w:p w:rsidR="009247EC" w:rsidRDefault="00311C8A" w:rsidP="002247F4">
            <w:pPr>
              <w:pStyle w:val="BulletList1"/>
            </w:pPr>
            <w:r>
              <w:t>Prop-</w:t>
            </w:r>
            <w:r w:rsidR="00F60981">
              <w:t>making</w:t>
            </w:r>
          </w:p>
          <w:p w:rsidR="00EE0F44" w:rsidRDefault="00EE0F44" w:rsidP="002247F4">
            <w:pPr>
              <w:pStyle w:val="BulletList1"/>
            </w:pPr>
            <w:r>
              <w:t>Paper Mache</w:t>
            </w:r>
          </w:p>
          <w:p w:rsidR="009247EC" w:rsidRDefault="001A699E" w:rsidP="002247F4">
            <w:pPr>
              <w:pStyle w:val="BulletList1"/>
            </w:pPr>
            <w:r>
              <w:t>Microcontrolle</w:t>
            </w:r>
            <w:r w:rsidR="00311C8A">
              <w:t>r P</w:t>
            </w:r>
            <w:r>
              <w:t>rocessing</w:t>
            </w:r>
            <w:r w:rsidR="009247EC">
              <w:t xml:space="preserve"> </w:t>
            </w:r>
          </w:p>
          <w:p w:rsidR="009247EC" w:rsidRDefault="00F60981" w:rsidP="002247F4">
            <w:pPr>
              <w:pStyle w:val="BulletList1"/>
            </w:pPr>
            <w:r>
              <w:t>Fiber</w:t>
            </w:r>
            <w:r w:rsidR="00311C8A">
              <w:t>-</w:t>
            </w:r>
            <w:r>
              <w:t>glassing</w:t>
            </w:r>
          </w:p>
          <w:p w:rsidR="009247EC" w:rsidRDefault="00F60981" w:rsidP="002247F4">
            <w:pPr>
              <w:pStyle w:val="BulletList1"/>
            </w:pPr>
            <w:r>
              <w:t>Power tools</w:t>
            </w:r>
          </w:p>
          <w:p w:rsidR="00720600" w:rsidRDefault="00720600" w:rsidP="002247F4">
            <w:pPr>
              <w:pStyle w:val="BulletList1"/>
            </w:pPr>
            <w:r>
              <w:t>Chain Maile</w:t>
            </w:r>
          </w:p>
          <w:p w:rsidR="00720600" w:rsidRDefault="00720600" w:rsidP="002247F4">
            <w:pPr>
              <w:pStyle w:val="BulletList1"/>
            </w:pPr>
            <w:r>
              <w:t>Riveting</w:t>
            </w:r>
          </w:p>
          <w:p w:rsidR="00720600" w:rsidRDefault="00307A7C" w:rsidP="002247F4">
            <w:pPr>
              <w:pStyle w:val="BulletList1"/>
            </w:pPr>
            <w:r>
              <w:t>Metallurgy</w:t>
            </w:r>
          </w:p>
          <w:p w:rsidR="00720600" w:rsidRDefault="00307A7C" w:rsidP="002247F4">
            <w:pPr>
              <w:pStyle w:val="BulletList1"/>
            </w:pPr>
            <w:r>
              <w:t>Whip making</w:t>
            </w:r>
          </w:p>
          <w:p w:rsidR="00307A7C" w:rsidRDefault="00307A7C" w:rsidP="002247F4">
            <w:pPr>
              <w:pStyle w:val="BulletList1"/>
            </w:pPr>
            <w:r>
              <w:t>Braiding 3-32+ strands</w:t>
            </w:r>
          </w:p>
          <w:p w:rsidR="00307A7C" w:rsidRDefault="00307A7C" w:rsidP="002247F4">
            <w:pPr>
              <w:pStyle w:val="BulletList1"/>
            </w:pPr>
            <w:r>
              <w:t>Rope making</w:t>
            </w:r>
          </w:p>
          <w:p w:rsidR="00EE0F44" w:rsidRDefault="00EE0F44" w:rsidP="00EE0F44">
            <w:pPr>
              <w:pStyle w:val="BulletList1"/>
            </w:pPr>
            <w:r>
              <w:t>RC plane construction</w:t>
            </w:r>
          </w:p>
          <w:p w:rsidR="00EE0F44" w:rsidRDefault="00EE0F44" w:rsidP="00EE0F44">
            <w:pPr>
              <w:pStyle w:val="BulletList1"/>
            </w:pPr>
            <w:r>
              <w:t>Model Rocketry</w:t>
            </w:r>
          </w:p>
          <w:p w:rsidR="00EE0F44" w:rsidRDefault="00EE0F44" w:rsidP="00EE0F44">
            <w:pPr>
              <w:pStyle w:val="BulletList1"/>
            </w:pPr>
            <w:r>
              <w:t>A</w:t>
            </w:r>
            <w:r w:rsidR="00AB466C">
              <w:t>e</w:t>
            </w:r>
            <w:r>
              <w:t>rial Photography</w:t>
            </w:r>
          </w:p>
          <w:p w:rsidR="008C69AC" w:rsidRDefault="008C69AC" w:rsidP="00EE0F44">
            <w:pPr>
              <w:pStyle w:val="BulletList1"/>
            </w:pPr>
            <w:r>
              <w:t xml:space="preserve">C++ </w:t>
            </w:r>
            <w:r w:rsidR="00B65F7B">
              <w:t>Programming</w:t>
            </w:r>
          </w:p>
          <w:p w:rsidR="008C69AC" w:rsidRDefault="008C69AC" w:rsidP="00EE0F44">
            <w:pPr>
              <w:pStyle w:val="BulletList1"/>
            </w:pPr>
            <w:r>
              <w:t>Java Programming</w:t>
            </w:r>
          </w:p>
          <w:p w:rsidR="00A50877" w:rsidRDefault="00A50877" w:rsidP="00EE0F44">
            <w:pPr>
              <w:pStyle w:val="BulletList1"/>
            </w:pPr>
            <w:r>
              <w:t>Office Suite</w:t>
            </w:r>
          </w:p>
        </w:tc>
        <w:tc>
          <w:tcPr>
            <w:tcW w:w="3584" w:type="dxa"/>
          </w:tcPr>
          <w:p w:rsidR="009247EC" w:rsidRDefault="009521CF" w:rsidP="002247F4">
            <w:pPr>
              <w:pStyle w:val="BulletList1"/>
            </w:pPr>
            <w:r>
              <w:t>Planning</w:t>
            </w:r>
            <w:r w:rsidR="001A699E">
              <w:t>/Design</w:t>
            </w:r>
          </w:p>
          <w:p w:rsidR="00DD438D" w:rsidRDefault="00B65F7B" w:rsidP="002247F4">
            <w:pPr>
              <w:pStyle w:val="BulletList1"/>
            </w:pPr>
            <w:r>
              <w:t>Paper-craft</w:t>
            </w:r>
          </w:p>
          <w:p w:rsidR="00DD438D" w:rsidRDefault="00DD438D" w:rsidP="002247F4">
            <w:pPr>
              <w:pStyle w:val="BulletList1"/>
            </w:pPr>
            <w:r>
              <w:t>Siege Engines</w:t>
            </w:r>
          </w:p>
          <w:p w:rsidR="00DD438D" w:rsidRDefault="00DD438D" w:rsidP="002247F4">
            <w:pPr>
              <w:pStyle w:val="BulletList1"/>
            </w:pPr>
            <w:r>
              <w:t>Robotics</w:t>
            </w:r>
          </w:p>
          <w:p w:rsidR="009247EC" w:rsidRDefault="0021592C" w:rsidP="002247F4">
            <w:pPr>
              <w:pStyle w:val="BulletList1"/>
            </w:pPr>
            <w:r>
              <w:t xml:space="preserve">Learn Fast/ Retain </w:t>
            </w:r>
            <w:r w:rsidR="00F60981">
              <w:t>Knowledge</w:t>
            </w:r>
          </w:p>
          <w:p w:rsidR="009247EC" w:rsidRDefault="00EE2998" w:rsidP="002247F4">
            <w:pPr>
              <w:pStyle w:val="BulletList1"/>
            </w:pPr>
            <w:r>
              <w:t>Woodworking</w:t>
            </w:r>
          </w:p>
          <w:p w:rsidR="00F60981" w:rsidRDefault="00F60981" w:rsidP="002247F4">
            <w:pPr>
              <w:pStyle w:val="BulletList1"/>
            </w:pPr>
            <w:r>
              <w:t>Computer Skills</w:t>
            </w:r>
          </w:p>
          <w:p w:rsidR="00EE0F44" w:rsidRDefault="00EE0F44" w:rsidP="002247F4">
            <w:pPr>
              <w:pStyle w:val="BulletList1"/>
            </w:pPr>
            <w:r>
              <w:t>Formatting</w:t>
            </w:r>
          </w:p>
          <w:p w:rsidR="00EE0F44" w:rsidRDefault="00EE0F44" w:rsidP="002247F4">
            <w:pPr>
              <w:pStyle w:val="BulletList1"/>
            </w:pPr>
            <w:r>
              <w:t>Networking</w:t>
            </w:r>
          </w:p>
          <w:p w:rsidR="00EE0F44" w:rsidRDefault="00EE0F44" w:rsidP="002247F4">
            <w:pPr>
              <w:pStyle w:val="BulletList1"/>
            </w:pPr>
            <w:r>
              <w:t>Printing</w:t>
            </w:r>
          </w:p>
          <w:p w:rsidR="009521CF" w:rsidRDefault="009521CF" w:rsidP="009521CF">
            <w:pPr>
              <w:pStyle w:val="BulletList1"/>
            </w:pPr>
            <w:r>
              <w:t>Reading and Comprehension</w:t>
            </w:r>
          </w:p>
          <w:p w:rsidR="00720600" w:rsidRDefault="00720600" w:rsidP="00DD438D">
            <w:pPr>
              <w:pStyle w:val="BulletList1"/>
            </w:pPr>
            <w:r>
              <w:t>Kite making</w:t>
            </w:r>
          </w:p>
          <w:p w:rsidR="00720600" w:rsidRDefault="00720600" w:rsidP="009521CF">
            <w:pPr>
              <w:pStyle w:val="BulletList1"/>
            </w:pPr>
            <w:r>
              <w:t>Origami</w:t>
            </w:r>
          </w:p>
          <w:p w:rsidR="00720600" w:rsidRDefault="00720600" w:rsidP="009521CF">
            <w:pPr>
              <w:pStyle w:val="BulletList1"/>
            </w:pPr>
            <w:r>
              <w:t>Crotchet</w:t>
            </w:r>
          </w:p>
          <w:p w:rsidR="00720600" w:rsidRDefault="00720600" w:rsidP="009521CF">
            <w:pPr>
              <w:pStyle w:val="BulletList1"/>
            </w:pPr>
            <w:r>
              <w:t>Sewing</w:t>
            </w:r>
          </w:p>
          <w:p w:rsidR="00EE0F44" w:rsidRDefault="00307A7C" w:rsidP="00EE0F44">
            <w:pPr>
              <w:pStyle w:val="BulletList1"/>
            </w:pPr>
            <w:r>
              <w:t>Knots</w:t>
            </w:r>
          </w:p>
          <w:p w:rsidR="00B65F7B" w:rsidRDefault="00B65F7B" w:rsidP="00EE0F44">
            <w:pPr>
              <w:pStyle w:val="BulletList1"/>
            </w:pPr>
            <w:r>
              <w:t>Computer assembly</w:t>
            </w:r>
          </w:p>
          <w:p w:rsidR="00307A7C" w:rsidRDefault="00307A7C" w:rsidP="00EE0F44">
            <w:pPr>
              <w:pStyle w:val="BulletList1"/>
              <w:numPr>
                <w:ilvl w:val="0"/>
                <w:numId w:val="0"/>
              </w:numPr>
            </w:pPr>
          </w:p>
        </w:tc>
      </w:tr>
    </w:tbl>
    <w:p w:rsidR="009247EC" w:rsidRPr="00DD1808" w:rsidRDefault="0050793B" w:rsidP="00043BC1">
      <w:pPr>
        <w:pStyle w:val="ResumeSectionsHeadings"/>
      </w:pPr>
      <w:r>
        <w:t>Activities</w:t>
      </w:r>
    </w:p>
    <w:p w:rsidR="009247EC" w:rsidRDefault="0050793B" w:rsidP="009521CF">
      <w:pPr>
        <w:pStyle w:val="Objective"/>
      </w:pPr>
      <w:r>
        <w:t>Science Olympiad</w:t>
      </w:r>
    </w:p>
    <w:p w:rsidR="0050793B" w:rsidRDefault="004C45E3" w:rsidP="009521CF">
      <w:pPr>
        <w:pStyle w:val="Objective"/>
      </w:pPr>
      <w:r>
        <w:t>National Science Hono</w:t>
      </w:r>
      <w:r w:rsidR="0050793B">
        <w:t>r Society</w:t>
      </w:r>
    </w:p>
    <w:p w:rsidR="00FD7216" w:rsidRDefault="00FD7216" w:rsidP="009521CF">
      <w:pPr>
        <w:pStyle w:val="Objective"/>
      </w:pPr>
      <w:r>
        <w:t>VIBHA Youth</w:t>
      </w:r>
    </w:p>
    <w:p w:rsidR="00D553CF" w:rsidRDefault="00D553CF" w:rsidP="009521CF">
      <w:pPr>
        <w:pStyle w:val="Objective"/>
      </w:pPr>
      <w:r>
        <w:t>Recycling Club</w:t>
      </w:r>
    </w:p>
    <w:p w:rsidR="00E63100" w:rsidRDefault="00E63100" w:rsidP="009521CF">
      <w:pPr>
        <w:pStyle w:val="Objective"/>
      </w:pPr>
      <w:r>
        <w:t>Hobbies requiring learned skills (above)</w:t>
      </w:r>
    </w:p>
    <w:p w:rsidR="00B65F7B" w:rsidRDefault="00F60981" w:rsidP="00605FFE">
      <w:pPr>
        <w:pStyle w:val="ResumeSectionsHeadings"/>
      </w:pPr>
      <w:r>
        <w:t>Achievements</w:t>
      </w:r>
    </w:p>
    <w:p w:rsidR="0013629A" w:rsidRDefault="0013629A" w:rsidP="00605FFE">
      <w:pPr>
        <w:pStyle w:val="BulletList1"/>
      </w:pPr>
      <w:r>
        <w:t>2011-AP Scholar with Distinction</w:t>
      </w:r>
    </w:p>
    <w:p w:rsidR="0013629A" w:rsidRDefault="0013629A" w:rsidP="00605FFE">
      <w:pPr>
        <w:pStyle w:val="BulletList1"/>
      </w:pPr>
      <w:r>
        <w:t>2011-A score of 5 on AP Chemistry</w:t>
      </w:r>
    </w:p>
    <w:p w:rsidR="0013629A" w:rsidRDefault="0013629A" w:rsidP="00605FFE">
      <w:pPr>
        <w:pStyle w:val="BulletList1"/>
      </w:pPr>
      <w:r>
        <w:t>2011-A score of 4 on AP Physics C Electricity and Magnetism</w:t>
      </w:r>
    </w:p>
    <w:p w:rsidR="0013629A" w:rsidRDefault="0013629A" w:rsidP="00605FFE">
      <w:pPr>
        <w:pStyle w:val="BulletList1"/>
      </w:pPr>
      <w:r>
        <w:t>2011-A score of 4 on AP Physics C Mechanics</w:t>
      </w:r>
    </w:p>
    <w:p w:rsidR="0013629A" w:rsidRDefault="0013629A" w:rsidP="00605FFE">
      <w:pPr>
        <w:pStyle w:val="BulletList1"/>
      </w:pPr>
      <w:r>
        <w:t>2011-A score of 4 on AP Calculus AB</w:t>
      </w:r>
    </w:p>
    <w:p w:rsidR="0013629A" w:rsidRDefault="0013629A" w:rsidP="00605FFE">
      <w:pPr>
        <w:pStyle w:val="BulletList1"/>
      </w:pPr>
      <w:r>
        <w:t>2011-A score of 3 on AP Literature</w:t>
      </w:r>
    </w:p>
    <w:p w:rsidR="0013629A" w:rsidRDefault="0013629A" w:rsidP="00605FFE">
      <w:pPr>
        <w:pStyle w:val="BulletList1"/>
      </w:pPr>
      <w:r>
        <w:t>2011-A score of 3 on AP Macroeconomics</w:t>
      </w:r>
    </w:p>
    <w:p w:rsidR="009A038F" w:rsidRDefault="009A038F" w:rsidP="00605FFE">
      <w:pPr>
        <w:pStyle w:val="BulletList1"/>
      </w:pPr>
      <w:r>
        <w:t>2011-Gold level in Georgia work placement exam</w:t>
      </w:r>
    </w:p>
    <w:p w:rsidR="00605FFE" w:rsidRDefault="008C69AC" w:rsidP="00605FFE">
      <w:pPr>
        <w:pStyle w:val="BulletList1"/>
      </w:pPr>
      <w:r>
        <w:t>2011-Ceterics IT scholarship awarded for 1</w:t>
      </w:r>
      <w:r w:rsidRPr="008C69AC">
        <w:rPr>
          <w:vertAlign w:val="superscript"/>
        </w:rPr>
        <w:t>st</w:t>
      </w:r>
      <w:r>
        <w:t xml:space="preserve"> place in Robotics</w:t>
      </w:r>
    </w:p>
    <w:p w:rsidR="008C69AC" w:rsidRDefault="008C69AC" w:rsidP="00605FFE">
      <w:pPr>
        <w:pStyle w:val="BulletList1"/>
      </w:pPr>
      <w:r>
        <w:t>2011-1</w:t>
      </w:r>
      <w:r w:rsidRPr="00605FFE">
        <w:rPr>
          <w:vertAlign w:val="superscript"/>
        </w:rPr>
        <w:t>st</w:t>
      </w:r>
      <w:r>
        <w:t xml:space="preserve"> place Georgia Technology Fair-Robotics</w:t>
      </w:r>
    </w:p>
    <w:p w:rsidR="00605FFE" w:rsidRDefault="00605FFE" w:rsidP="00B90ED2">
      <w:pPr>
        <w:pStyle w:val="BulletList1"/>
      </w:pPr>
      <w:r>
        <w:t>2011-Science Olympiad State level participant</w:t>
      </w:r>
    </w:p>
    <w:p w:rsidR="0013629A" w:rsidRDefault="0013629A" w:rsidP="00B90ED2">
      <w:pPr>
        <w:pStyle w:val="BulletList1"/>
      </w:pPr>
      <w:r>
        <w:t>2010-A score of 29 Composite on ACT</w:t>
      </w:r>
    </w:p>
    <w:p w:rsidR="008C69AC" w:rsidRDefault="008C69AC" w:rsidP="00B90ED2">
      <w:pPr>
        <w:pStyle w:val="BulletList1"/>
      </w:pPr>
      <w:r>
        <w:t>2010-1</w:t>
      </w:r>
      <w:r w:rsidRPr="008C69AC">
        <w:rPr>
          <w:vertAlign w:val="superscript"/>
        </w:rPr>
        <w:t>st</w:t>
      </w:r>
      <w:r>
        <w:t xml:space="preserve"> place Fulton County Technology Fair-Robotics</w:t>
      </w:r>
    </w:p>
    <w:p w:rsidR="00605FFE" w:rsidRDefault="00B65F7B" w:rsidP="00605FFE">
      <w:pPr>
        <w:pStyle w:val="BulletList1"/>
      </w:pPr>
      <w:r>
        <w:t>2010-2011-50+ service hours</w:t>
      </w:r>
    </w:p>
    <w:p w:rsidR="00307A7C" w:rsidRDefault="00307A7C" w:rsidP="00B90ED2">
      <w:pPr>
        <w:pStyle w:val="BulletList1"/>
      </w:pPr>
      <w:r>
        <w:t>2010-2011-Engeneering leader Science Olympiad</w:t>
      </w:r>
    </w:p>
    <w:p w:rsidR="0013629A" w:rsidRDefault="00D553CF" w:rsidP="00B90ED2">
      <w:pPr>
        <w:pStyle w:val="BulletList1"/>
      </w:pPr>
      <w:r>
        <w:lastRenderedPageBreak/>
        <w:t xml:space="preserve">2010-A score of </w:t>
      </w:r>
      <w:r w:rsidR="0013629A">
        <w:t>5 on AP Physics B</w:t>
      </w:r>
    </w:p>
    <w:p w:rsidR="00720600" w:rsidRDefault="00720600" w:rsidP="00B90ED2">
      <w:pPr>
        <w:pStyle w:val="BulletList1"/>
      </w:pPr>
      <w:r>
        <w:t>2010-7</w:t>
      </w:r>
      <w:r w:rsidRPr="0013629A">
        <w:rPr>
          <w:vertAlign w:val="superscript"/>
        </w:rPr>
        <w:t>th</w:t>
      </w:r>
      <w:r>
        <w:t xml:space="preserve"> place overall, State Science Olympiad competition</w:t>
      </w:r>
    </w:p>
    <w:p w:rsidR="00720600" w:rsidRDefault="00720600" w:rsidP="00B90ED2">
      <w:pPr>
        <w:pStyle w:val="BulletList1"/>
      </w:pPr>
      <w:r>
        <w:t>2010-</w:t>
      </w:r>
      <w:r w:rsidR="00307A7C">
        <w:t>6</w:t>
      </w:r>
      <w:r w:rsidRPr="00A13275">
        <w:rPr>
          <w:vertAlign w:val="superscript"/>
        </w:rPr>
        <w:t>th</w:t>
      </w:r>
      <w:r>
        <w:t xml:space="preserve"> place Physics Lab, State Science Olympiad competition</w:t>
      </w:r>
    </w:p>
    <w:p w:rsidR="00A13275" w:rsidRDefault="00A13275" w:rsidP="00B90ED2">
      <w:pPr>
        <w:pStyle w:val="BulletList1"/>
      </w:pPr>
      <w:r>
        <w:t>2010-7</w:t>
      </w:r>
      <w:r w:rsidRPr="00A13275">
        <w:rPr>
          <w:vertAlign w:val="superscript"/>
        </w:rPr>
        <w:t>th</w:t>
      </w:r>
      <w:r>
        <w:t xml:space="preserve"> place </w:t>
      </w:r>
      <w:r w:rsidR="00720600">
        <w:t>Egg-o-nought, State Science Olympiad competition</w:t>
      </w:r>
    </w:p>
    <w:p w:rsidR="00A13275" w:rsidRDefault="00A13275" w:rsidP="00B90ED2">
      <w:pPr>
        <w:pStyle w:val="BulletList1"/>
      </w:pPr>
      <w:r>
        <w:t>2010-GHP (Georgia Honors Program)</w:t>
      </w:r>
      <w:r w:rsidR="00DB68F4">
        <w:t xml:space="preserve"> state level</w:t>
      </w:r>
      <w:bookmarkStart w:id="0" w:name="_GoBack"/>
      <w:bookmarkEnd w:id="0"/>
      <w:r>
        <w:t xml:space="preserve"> semifinalist, Alpharetta High School Alpharetta, GA</w:t>
      </w:r>
    </w:p>
    <w:p w:rsidR="009521CF" w:rsidRDefault="00B90ED2" w:rsidP="00B90ED2">
      <w:pPr>
        <w:pStyle w:val="BulletList1"/>
      </w:pPr>
      <w:r>
        <w:t>2007</w:t>
      </w:r>
      <w:r w:rsidR="00311C8A">
        <w:t>-2</w:t>
      </w:r>
      <w:r w:rsidR="00311C8A" w:rsidRPr="00311C8A">
        <w:rPr>
          <w:vertAlign w:val="superscript"/>
        </w:rPr>
        <w:t>nd</w:t>
      </w:r>
      <w:r w:rsidR="00311C8A">
        <w:t xml:space="preserve"> Semester Ho</w:t>
      </w:r>
      <w:r w:rsidR="00E32FA8">
        <w:t>n</w:t>
      </w:r>
      <w:r>
        <w:t>or Roll, Webb Bridge Middle School Alpharetta, GA</w:t>
      </w:r>
    </w:p>
    <w:p w:rsidR="00B90ED2" w:rsidRDefault="00B90ED2" w:rsidP="00B90ED2">
      <w:pPr>
        <w:pStyle w:val="BulletList1"/>
      </w:pPr>
      <w:r>
        <w:t>2007-1</w:t>
      </w:r>
      <w:r w:rsidRPr="00B90ED2">
        <w:rPr>
          <w:vertAlign w:val="superscript"/>
        </w:rPr>
        <w:t>st</w:t>
      </w:r>
      <w:r>
        <w:t xml:space="preserve"> Semester Honor Roll, Webb Bridge Middle School Alpharetta, GA</w:t>
      </w:r>
    </w:p>
    <w:p w:rsidR="00B90ED2" w:rsidRDefault="00B90ED2" w:rsidP="00B90ED2">
      <w:pPr>
        <w:pStyle w:val="BulletList1"/>
      </w:pPr>
      <w:r>
        <w:t>2006-C</w:t>
      </w:r>
      <w:r w:rsidR="00311C8A">
        <w:t>ertifica</w:t>
      </w:r>
      <w:r>
        <w:t>te of Achievement (Language Arts 7) Valley Middle School Carlsbad, CA</w:t>
      </w:r>
    </w:p>
    <w:p w:rsidR="00B90ED2" w:rsidRDefault="00B90ED2" w:rsidP="00B90ED2">
      <w:pPr>
        <w:pStyle w:val="BulletList1"/>
      </w:pPr>
      <w:r>
        <w:t>2006-Award of Excellence Region</w:t>
      </w:r>
      <w:r w:rsidR="009876B4">
        <w:t>al Science Olympiad Competition;</w:t>
      </w:r>
      <w:r>
        <w:t xml:space="preserve"> Valley Middle Schools</w:t>
      </w:r>
      <w:r w:rsidR="00E32FA8">
        <w:t xml:space="preserve"> Carlsbad,</w:t>
      </w:r>
      <w:r>
        <w:t xml:space="preserve"> CA</w:t>
      </w:r>
    </w:p>
    <w:p w:rsidR="00B04ECC" w:rsidRDefault="00B90ED2" w:rsidP="00B04ECC">
      <w:pPr>
        <w:pStyle w:val="BulletList1"/>
      </w:pPr>
      <w:r>
        <w:t>2005-Newtonian Award Valley Middle School Carlsbad, CA</w:t>
      </w:r>
    </w:p>
    <w:p w:rsidR="00B90ED2" w:rsidRDefault="00B90ED2" w:rsidP="00B90ED2">
      <w:pPr>
        <w:pStyle w:val="BulletList1"/>
      </w:pPr>
      <w:r>
        <w:t>2005-Academic Merit Roll Valley Middle School Carlsbad, CA</w:t>
      </w:r>
    </w:p>
    <w:p w:rsidR="00B90ED2" w:rsidRDefault="00B90ED2" w:rsidP="00B90ED2">
      <w:pPr>
        <w:pStyle w:val="BulletList1"/>
      </w:pPr>
      <w:r>
        <w:t>2005-Ex</w:t>
      </w:r>
      <w:r w:rsidR="009876B4">
        <w:t>c</w:t>
      </w:r>
      <w:r>
        <w:t>el</w:t>
      </w:r>
      <w:r w:rsidR="009876B4">
        <w:t>l</w:t>
      </w:r>
      <w:r>
        <w:t>ent Citizenship Award Valley middle school Carlsbad, CA</w:t>
      </w:r>
    </w:p>
    <w:p w:rsidR="00B90ED2" w:rsidRDefault="00B90ED2" w:rsidP="000B19E0">
      <w:pPr>
        <w:pStyle w:val="BulletList1"/>
      </w:pPr>
      <w:r>
        <w:t>2005-</w:t>
      </w:r>
      <w:r w:rsidRPr="00B90ED2">
        <w:t xml:space="preserve"> </w:t>
      </w:r>
      <w:r>
        <w:t>Certificate of Achievements for Academic Excellence Parkway Northeast Middle School St.</w:t>
      </w:r>
      <w:r w:rsidR="004C45E3">
        <w:t xml:space="preserve"> </w:t>
      </w:r>
      <w:r>
        <w:t>Louis, MO</w:t>
      </w:r>
    </w:p>
    <w:p w:rsidR="00B04ECC" w:rsidRDefault="00B04ECC" w:rsidP="000B19E0">
      <w:pPr>
        <w:pStyle w:val="BulletList1"/>
      </w:pPr>
      <w:r>
        <w:t>2005-4.0 GPA Parkway Northeast Middle School St.</w:t>
      </w:r>
      <w:r w:rsidR="004C45E3">
        <w:t xml:space="preserve"> </w:t>
      </w:r>
      <w:r>
        <w:t>Louis, MO</w:t>
      </w:r>
    </w:p>
    <w:p w:rsidR="004F764D" w:rsidRDefault="004F764D" w:rsidP="000B19E0">
      <w:pPr>
        <w:pStyle w:val="BulletList1"/>
      </w:pPr>
      <w:r>
        <w:t>2004-3.5-3.99 GPA Parkway Northeast Middle School St.</w:t>
      </w:r>
      <w:r w:rsidR="004C45E3">
        <w:t xml:space="preserve"> </w:t>
      </w:r>
      <w:r>
        <w:t>Louis, MO</w:t>
      </w:r>
    </w:p>
    <w:p w:rsidR="00B04ECC" w:rsidRDefault="00B04ECC" w:rsidP="00B04ECC">
      <w:pPr>
        <w:pStyle w:val="BulletList1"/>
      </w:pPr>
      <w:r>
        <w:t>2004 4.0 GPA Parkway Northeast Middle School St.</w:t>
      </w:r>
      <w:r w:rsidR="004C45E3">
        <w:t xml:space="preserve"> </w:t>
      </w:r>
      <w:r>
        <w:t>Louis, MO</w:t>
      </w:r>
    </w:p>
    <w:p w:rsidR="000B19E0" w:rsidRDefault="00624D27" w:rsidP="00B90ED2">
      <w:pPr>
        <w:pStyle w:val="BulletList1"/>
      </w:pPr>
      <w:r>
        <w:t>2004-Hono</w:t>
      </w:r>
      <w:r w:rsidR="00E84384">
        <w:t>rable Mention: Space Explorers Newspaper D</w:t>
      </w:r>
      <w:r w:rsidR="000B19E0">
        <w:t>esign McKelvey Elementary School</w:t>
      </w:r>
      <w:r w:rsidR="0039487C">
        <w:t xml:space="preserve"> Maryland Heights</w:t>
      </w:r>
      <w:r w:rsidR="000B19E0">
        <w:t>, MO</w:t>
      </w:r>
    </w:p>
    <w:p w:rsidR="000B19E0" w:rsidRDefault="000B19E0" w:rsidP="00B90ED2">
      <w:pPr>
        <w:pStyle w:val="BulletList1"/>
      </w:pPr>
      <w:r>
        <w:t>2004-President</w:t>
      </w:r>
      <w:r w:rsidR="0039487C">
        <w:t>’</w:t>
      </w:r>
      <w:r>
        <w:t>s Award for Educational Excellence McKelvey Elementary Maryland Heights, MO</w:t>
      </w:r>
    </w:p>
    <w:p w:rsidR="000B19E0" w:rsidRDefault="000B19E0" w:rsidP="00B90ED2">
      <w:pPr>
        <w:pStyle w:val="BulletList1"/>
      </w:pPr>
      <w:r>
        <w:t>2003-Presidential letter for achievement of  President</w:t>
      </w:r>
      <w:r w:rsidR="00AC6C14">
        <w:t>’</w:t>
      </w:r>
      <w:r>
        <w:t xml:space="preserve">s Award for Educational Excellence McKelvey Elementary </w:t>
      </w:r>
      <w:r w:rsidR="00E32FA8">
        <w:t xml:space="preserve">School </w:t>
      </w:r>
      <w:r>
        <w:t>Maryland Heights, MO</w:t>
      </w:r>
    </w:p>
    <w:p w:rsidR="000B19E0" w:rsidRDefault="000B19E0" w:rsidP="000B19E0">
      <w:pPr>
        <w:pStyle w:val="BulletList1"/>
      </w:pPr>
      <w:r>
        <w:t>2003-Personal Success Award, Most Dependable McKelvey Elementary</w:t>
      </w:r>
      <w:r w:rsidR="00E32FA8">
        <w:t xml:space="preserve"> School</w:t>
      </w:r>
      <w:r>
        <w:t xml:space="preserve"> Maryland Heights, MO</w:t>
      </w:r>
    </w:p>
    <w:p w:rsidR="000B19E0" w:rsidRDefault="000B19E0" w:rsidP="00B90ED2">
      <w:pPr>
        <w:pStyle w:val="BulletList1"/>
      </w:pPr>
      <w:r>
        <w:t xml:space="preserve">2002- Certificate of Achievement, Reading Road </w:t>
      </w:r>
      <w:r w:rsidR="00983213">
        <w:t>T</w:t>
      </w:r>
      <w:r>
        <w:t>rip Butterfield Elementary School Fayetteville, AR</w:t>
      </w:r>
    </w:p>
    <w:p w:rsidR="00F60981" w:rsidRDefault="0067290A" w:rsidP="004C45E3">
      <w:pPr>
        <w:pStyle w:val="BulletList1"/>
      </w:pPr>
      <w:r>
        <w:t xml:space="preserve">2001-Certificate of Completion, </w:t>
      </w:r>
      <w:r w:rsidR="00934720">
        <w:t>Science</w:t>
      </w:r>
      <w:r w:rsidR="002C07A1">
        <w:t>;</w:t>
      </w:r>
      <w:r w:rsidR="00934720">
        <w:t xml:space="preserve"> Rachel Freeman School of Engineering Wilmington, NC</w:t>
      </w:r>
    </w:p>
    <w:p w:rsidR="009247EC" w:rsidRPr="00E3256F" w:rsidRDefault="009247EC" w:rsidP="00043BC1">
      <w:pPr>
        <w:pStyle w:val="ResumeSectionsHeadings"/>
      </w:pPr>
      <w:r>
        <w:t>Education</w:t>
      </w:r>
    </w:p>
    <w:tbl>
      <w:tblPr>
        <w:tblW w:w="0" w:type="auto"/>
        <w:tblInd w:w="450" w:type="dxa"/>
        <w:tblLook w:val="04A0" w:firstRow="1" w:lastRow="0" w:firstColumn="1" w:lastColumn="0" w:noHBand="0" w:noVBand="1"/>
      </w:tblPr>
      <w:tblGrid>
        <w:gridCol w:w="4878"/>
        <w:gridCol w:w="2970"/>
        <w:gridCol w:w="2088"/>
      </w:tblGrid>
      <w:tr w:rsidR="00CC044D" w:rsidTr="00CC044D">
        <w:tc>
          <w:tcPr>
            <w:tcW w:w="4878" w:type="dxa"/>
          </w:tcPr>
          <w:p w:rsidR="00A17A54" w:rsidRDefault="00A17A54" w:rsidP="00CC044D">
            <w:pPr>
              <w:pStyle w:val="EmploymentHistoryLocations"/>
              <w:ind w:left="0"/>
              <w:rPr>
                <w:sz w:val="20"/>
              </w:rPr>
            </w:pPr>
            <w:r>
              <w:rPr>
                <w:sz w:val="20"/>
              </w:rPr>
              <w:t>Georgia State University</w:t>
            </w:r>
          </w:p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Alpharetta High School</w:t>
            </w:r>
          </w:p>
        </w:tc>
        <w:tc>
          <w:tcPr>
            <w:tcW w:w="2970" w:type="dxa"/>
          </w:tcPr>
          <w:p w:rsidR="00A17A54" w:rsidRDefault="00A17A54" w:rsidP="00CC044D">
            <w:pPr>
              <w:pStyle w:val="EmploymentHistoryLocations"/>
              <w:ind w:left="0"/>
              <w:rPr>
                <w:sz w:val="20"/>
              </w:rPr>
            </w:pPr>
            <w:r>
              <w:rPr>
                <w:sz w:val="20"/>
              </w:rPr>
              <w:t>Atlanta, GA</w:t>
            </w:r>
          </w:p>
          <w:p w:rsidR="00E32FA8" w:rsidRPr="00A17A54" w:rsidRDefault="00A17A54" w:rsidP="00A17A54">
            <w:r w:rsidRPr="003A269D">
              <w:t>Alpharetta, GA</w:t>
            </w:r>
          </w:p>
        </w:tc>
        <w:tc>
          <w:tcPr>
            <w:tcW w:w="2088" w:type="dxa"/>
          </w:tcPr>
          <w:p w:rsidR="00A17A54" w:rsidRDefault="00A17A54" w:rsidP="00A17A54">
            <w:pPr>
              <w:pStyle w:val="EmploymentHistoryLocations"/>
              <w:ind w:left="0"/>
              <w:rPr>
                <w:sz w:val="20"/>
              </w:rPr>
            </w:pPr>
            <w:r>
              <w:rPr>
                <w:sz w:val="20"/>
              </w:rPr>
              <w:t>2011- Present</w:t>
            </w:r>
          </w:p>
          <w:p w:rsidR="00E32FA8" w:rsidRPr="00A17A54" w:rsidRDefault="00A17A54" w:rsidP="00A17A54">
            <w:r w:rsidRPr="003A269D">
              <w:t>2007-</w:t>
            </w:r>
            <w:r>
              <w:t>2011</w:t>
            </w:r>
          </w:p>
        </w:tc>
      </w:tr>
      <w:tr w:rsidR="00CC044D" w:rsidTr="00CC044D">
        <w:tc>
          <w:tcPr>
            <w:tcW w:w="487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Webb Bridge Middle School</w:t>
            </w:r>
          </w:p>
        </w:tc>
        <w:tc>
          <w:tcPr>
            <w:tcW w:w="2970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Alpharetta, GA</w:t>
            </w:r>
          </w:p>
        </w:tc>
        <w:tc>
          <w:tcPr>
            <w:tcW w:w="208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2006-2007</w:t>
            </w:r>
          </w:p>
        </w:tc>
      </w:tr>
      <w:tr w:rsidR="00CC044D" w:rsidTr="00CC044D">
        <w:tc>
          <w:tcPr>
            <w:tcW w:w="487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Valley Middle School</w:t>
            </w:r>
          </w:p>
        </w:tc>
        <w:tc>
          <w:tcPr>
            <w:tcW w:w="2970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Carlsbad, CA</w:t>
            </w:r>
          </w:p>
        </w:tc>
        <w:tc>
          <w:tcPr>
            <w:tcW w:w="208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2005-2006</w:t>
            </w:r>
          </w:p>
        </w:tc>
      </w:tr>
      <w:tr w:rsidR="00CC044D" w:rsidTr="00CC044D">
        <w:tc>
          <w:tcPr>
            <w:tcW w:w="487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Parkway Northeast Middle School</w:t>
            </w:r>
          </w:p>
        </w:tc>
        <w:tc>
          <w:tcPr>
            <w:tcW w:w="2970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St.</w:t>
            </w:r>
            <w:r w:rsidR="004C45E3" w:rsidRPr="003A269D">
              <w:rPr>
                <w:sz w:val="20"/>
              </w:rPr>
              <w:t xml:space="preserve"> </w:t>
            </w:r>
            <w:r w:rsidRPr="003A269D">
              <w:rPr>
                <w:sz w:val="20"/>
              </w:rPr>
              <w:t>Louis, MO</w:t>
            </w:r>
          </w:p>
        </w:tc>
        <w:tc>
          <w:tcPr>
            <w:tcW w:w="208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2004-2005</w:t>
            </w:r>
          </w:p>
        </w:tc>
      </w:tr>
      <w:tr w:rsidR="00CC044D" w:rsidTr="00CC044D">
        <w:tc>
          <w:tcPr>
            <w:tcW w:w="487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McKelvey Elementary School</w:t>
            </w:r>
          </w:p>
        </w:tc>
        <w:tc>
          <w:tcPr>
            <w:tcW w:w="2970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Maryland Heights, MO</w:t>
            </w:r>
          </w:p>
        </w:tc>
        <w:tc>
          <w:tcPr>
            <w:tcW w:w="208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2002-2004</w:t>
            </w:r>
          </w:p>
        </w:tc>
      </w:tr>
      <w:tr w:rsidR="00CC044D" w:rsidTr="00CC044D">
        <w:tc>
          <w:tcPr>
            <w:tcW w:w="487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Butterfield Elementary School</w:t>
            </w:r>
          </w:p>
        </w:tc>
        <w:tc>
          <w:tcPr>
            <w:tcW w:w="2970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Fayetteville, AR</w:t>
            </w:r>
          </w:p>
        </w:tc>
        <w:tc>
          <w:tcPr>
            <w:tcW w:w="2088" w:type="dxa"/>
          </w:tcPr>
          <w:p w:rsidR="00E32FA8" w:rsidRPr="00DA5955" w:rsidRDefault="00E32FA8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2002-2003</w:t>
            </w:r>
          </w:p>
        </w:tc>
      </w:tr>
      <w:tr w:rsidR="00CC044D" w:rsidTr="00CC044D">
        <w:tc>
          <w:tcPr>
            <w:tcW w:w="4878" w:type="dxa"/>
          </w:tcPr>
          <w:p w:rsidR="00E32FA8" w:rsidRPr="00DA5955" w:rsidRDefault="004C45E3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Guilderland Central Elementary School</w:t>
            </w:r>
          </w:p>
        </w:tc>
        <w:tc>
          <w:tcPr>
            <w:tcW w:w="2970" w:type="dxa"/>
          </w:tcPr>
          <w:p w:rsidR="00E32FA8" w:rsidRPr="00DA5955" w:rsidRDefault="004C45E3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Guilderland, NY</w:t>
            </w:r>
          </w:p>
        </w:tc>
        <w:tc>
          <w:tcPr>
            <w:tcW w:w="2088" w:type="dxa"/>
          </w:tcPr>
          <w:p w:rsidR="00E32FA8" w:rsidRPr="00DA5955" w:rsidRDefault="004C45E3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2001-2002</w:t>
            </w:r>
          </w:p>
        </w:tc>
      </w:tr>
      <w:tr w:rsidR="004C45E3" w:rsidTr="00CC044D">
        <w:tc>
          <w:tcPr>
            <w:tcW w:w="4878" w:type="dxa"/>
          </w:tcPr>
          <w:p w:rsidR="004C45E3" w:rsidRPr="00DA5955" w:rsidRDefault="004C45E3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Rachel Freeman School of Engineering</w:t>
            </w:r>
          </w:p>
        </w:tc>
        <w:tc>
          <w:tcPr>
            <w:tcW w:w="2970" w:type="dxa"/>
          </w:tcPr>
          <w:p w:rsidR="004C45E3" w:rsidRPr="00DA5955" w:rsidRDefault="004C45E3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Wilmington, NC</w:t>
            </w:r>
          </w:p>
        </w:tc>
        <w:tc>
          <w:tcPr>
            <w:tcW w:w="2088" w:type="dxa"/>
          </w:tcPr>
          <w:p w:rsidR="004C45E3" w:rsidRPr="00DA5955" w:rsidRDefault="004C45E3" w:rsidP="00CC044D">
            <w:pPr>
              <w:pStyle w:val="EmploymentHistoryLocations"/>
              <w:ind w:left="0"/>
              <w:rPr>
                <w:sz w:val="20"/>
              </w:rPr>
            </w:pPr>
            <w:r w:rsidRPr="003A269D">
              <w:rPr>
                <w:sz w:val="20"/>
              </w:rPr>
              <w:t>2000-2001</w:t>
            </w:r>
          </w:p>
        </w:tc>
      </w:tr>
    </w:tbl>
    <w:p w:rsidR="00E32FA8" w:rsidRDefault="00E32FA8" w:rsidP="00E32FA8">
      <w:pPr>
        <w:pStyle w:val="EmploymentHistoryLocations"/>
        <w:ind w:left="0"/>
      </w:pPr>
    </w:p>
    <w:p w:rsidR="00605FFE" w:rsidRDefault="00605FFE" w:rsidP="00E32FA8">
      <w:pPr>
        <w:pStyle w:val="EmploymentHistoryLocations"/>
        <w:ind w:left="0"/>
      </w:pPr>
      <w:r>
        <w:t>Work History</w:t>
      </w:r>
    </w:p>
    <w:tbl>
      <w:tblPr>
        <w:tblW w:w="0" w:type="auto"/>
        <w:tblInd w:w="450" w:type="dxa"/>
        <w:tblLook w:val="04A0" w:firstRow="1" w:lastRow="0" w:firstColumn="1" w:lastColumn="0" w:noHBand="0" w:noVBand="1"/>
      </w:tblPr>
      <w:tblGrid>
        <w:gridCol w:w="10167"/>
        <w:gridCol w:w="222"/>
        <w:gridCol w:w="222"/>
      </w:tblGrid>
      <w:tr w:rsidR="00605FFE" w:rsidTr="00DD6922">
        <w:tc>
          <w:tcPr>
            <w:tcW w:w="4878" w:type="dxa"/>
          </w:tcPr>
          <w:tbl>
            <w:tblPr>
              <w:tblW w:w="9951" w:type="dxa"/>
              <w:tblLook w:val="04A0" w:firstRow="1" w:lastRow="0" w:firstColumn="1" w:lastColumn="0" w:noHBand="0" w:noVBand="1"/>
            </w:tblPr>
            <w:tblGrid>
              <w:gridCol w:w="1958"/>
              <w:gridCol w:w="4708"/>
              <w:gridCol w:w="3285"/>
            </w:tblGrid>
            <w:tr w:rsidR="00DA5955" w:rsidTr="00DA5955">
              <w:trPr>
                <w:trHeight w:val="771"/>
              </w:trPr>
              <w:tc>
                <w:tcPr>
                  <w:tcW w:w="1958" w:type="dxa"/>
                </w:tcPr>
                <w:p w:rsidR="00E66FBD" w:rsidRPr="00DA5955" w:rsidRDefault="00E66FBD" w:rsidP="00DA5955">
                  <w:pPr>
                    <w:pStyle w:val="EmploymentHistoryLocations"/>
                    <w:ind w:left="0"/>
                    <w:rPr>
                      <w:sz w:val="20"/>
                    </w:rPr>
                  </w:pPr>
                  <w:r w:rsidRPr="00DA5955">
                    <w:rPr>
                      <w:sz w:val="20"/>
                    </w:rPr>
                    <w:t>Kroger.Co</w:t>
                  </w:r>
                </w:p>
              </w:tc>
              <w:tc>
                <w:tcPr>
                  <w:tcW w:w="4708" w:type="dxa"/>
                </w:tcPr>
                <w:p w:rsidR="00E66FBD" w:rsidRPr="00DA5955" w:rsidRDefault="00E66FBD" w:rsidP="00DA5955">
                  <w:pPr>
                    <w:pStyle w:val="EmploymentHistoryLocations"/>
                    <w:ind w:left="0"/>
                    <w:rPr>
                      <w:sz w:val="20"/>
                    </w:rPr>
                  </w:pPr>
                  <w:r w:rsidRPr="00DA5955">
                    <w:rPr>
                      <w:sz w:val="20"/>
                    </w:rPr>
                    <w:t>5665 Atlanta Hwy Alpharetta, Ga 30004</w:t>
                  </w:r>
                </w:p>
                <w:p w:rsidR="00E66FBD" w:rsidRPr="00DA5955" w:rsidRDefault="00E66FBD" w:rsidP="00DA5955">
                  <w:pPr>
                    <w:pStyle w:val="EmploymentHistoryLocations"/>
                    <w:ind w:left="0"/>
                    <w:rPr>
                      <w:sz w:val="20"/>
                    </w:rPr>
                  </w:pPr>
                  <w:r w:rsidRPr="00DA5955">
                    <w:rPr>
                      <w:sz w:val="20"/>
                    </w:rPr>
                    <w:t>(770) 752-5380</w:t>
                  </w:r>
                </w:p>
              </w:tc>
              <w:tc>
                <w:tcPr>
                  <w:tcW w:w="3285" w:type="dxa"/>
                </w:tcPr>
                <w:p w:rsidR="00E66FBD" w:rsidRPr="00DA5955" w:rsidRDefault="00E66FBD" w:rsidP="00DA5955">
                  <w:pPr>
                    <w:pStyle w:val="EmploymentHistoryLocations"/>
                    <w:ind w:left="0"/>
                    <w:rPr>
                      <w:sz w:val="20"/>
                    </w:rPr>
                  </w:pPr>
                  <w:r w:rsidRPr="00DA5955">
                    <w:rPr>
                      <w:sz w:val="20"/>
                    </w:rPr>
                    <w:t>June 2010- January 2011</w:t>
                  </w:r>
                </w:p>
              </w:tc>
            </w:tr>
          </w:tbl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  <w:tr w:rsidR="00605FFE" w:rsidTr="00DD6922">
        <w:tc>
          <w:tcPr>
            <w:tcW w:w="487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  <w:tc>
          <w:tcPr>
            <w:tcW w:w="2088" w:type="dxa"/>
          </w:tcPr>
          <w:p w:rsidR="00605FFE" w:rsidRPr="00DA5955" w:rsidRDefault="00605FFE" w:rsidP="00DD6922">
            <w:pPr>
              <w:pStyle w:val="EmploymentHistoryLocations"/>
              <w:ind w:left="0"/>
              <w:rPr>
                <w:sz w:val="20"/>
              </w:rPr>
            </w:pPr>
          </w:p>
        </w:tc>
      </w:tr>
    </w:tbl>
    <w:p w:rsidR="00605FFE" w:rsidRPr="00E3256F" w:rsidRDefault="00605FFE" w:rsidP="00E32FA8">
      <w:pPr>
        <w:pStyle w:val="EmploymentHistoryLocations"/>
        <w:ind w:left="0"/>
      </w:pPr>
    </w:p>
    <w:sectPr w:rsidR="00605FFE" w:rsidRPr="00E3256F" w:rsidSect="00DA4B2A">
      <w:headerReference w:type="default" r:id="rId8"/>
      <w:footerReference w:type="default" r:id="rId9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825" w:rsidRDefault="00E13825" w:rsidP="002247F4">
      <w:r>
        <w:separator/>
      </w:r>
    </w:p>
  </w:endnote>
  <w:endnote w:type="continuationSeparator" w:id="0">
    <w:p w:rsidR="00E13825" w:rsidRDefault="00E13825" w:rsidP="0022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FE8" w:rsidRPr="006646B5" w:rsidRDefault="00ED0FE8" w:rsidP="006646B5">
    <w:pPr>
      <w:pStyle w:val="Footer"/>
    </w:pPr>
    <w:r>
      <w:t xml:space="preserve">Page | </w:t>
    </w:r>
    <w:r w:rsidR="00727F4C">
      <w:fldChar w:fldCharType="begin"/>
    </w:r>
    <w:r w:rsidR="00FE7AC5">
      <w:instrText xml:space="preserve"> PAGE   \* MERGEFORMAT </w:instrText>
    </w:r>
    <w:r w:rsidR="00727F4C">
      <w:fldChar w:fldCharType="separate"/>
    </w:r>
    <w:r w:rsidR="00DB68F4">
      <w:rPr>
        <w:noProof/>
      </w:rPr>
      <w:t>2</w:t>
    </w:r>
    <w:r w:rsidR="00727F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825" w:rsidRDefault="00E13825" w:rsidP="002247F4">
      <w:r>
        <w:separator/>
      </w:r>
    </w:p>
  </w:footnote>
  <w:footnote w:type="continuationSeparator" w:id="0">
    <w:p w:rsidR="00E13825" w:rsidRDefault="00E13825" w:rsidP="00224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99E" w:rsidRDefault="001A699E" w:rsidP="00043BC1">
    <w:pPr>
      <w:pStyle w:val="Name"/>
    </w:pPr>
  </w:p>
  <w:p w:rsidR="00ED0FE8" w:rsidRPr="00162E6B" w:rsidRDefault="001A699E" w:rsidP="00043BC1">
    <w:pPr>
      <w:pStyle w:val="Name"/>
    </w:pPr>
    <w:r>
      <w:t>Sawaiz Syed</w:t>
    </w:r>
  </w:p>
  <w:p w:rsidR="00ED0FE8" w:rsidRDefault="001A699E" w:rsidP="00A06E2B">
    <w:pPr>
      <w:pStyle w:val="Address"/>
      <w:tabs>
        <w:tab w:val="right" w:pos="9360"/>
      </w:tabs>
    </w:pPr>
    <w:r>
      <w:t>190 Lembeth Ct</w:t>
    </w:r>
    <w:r w:rsidR="00ED0FE8" w:rsidRPr="00162E6B">
      <w:t xml:space="preserve"> </w:t>
    </w:r>
    <w:r w:rsidR="00ED0FE8" w:rsidRPr="00162E6B">
      <w:sym w:font="Wingdings" w:char="F075"/>
    </w:r>
    <w:r w:rsidR="00ED0FE8" w:rsidRPr="00162E6B">
      <w:t xml:space="preserve"> </w:t>
    </w:r>
    <w:r w:rsidR="00F60981">
      <w:t>Alpharetta, GA</w:t>
    </w:r>
    <w:r>
      <w:t xml:space="preserve"> 30004</w:t>
    </w:r>
    <w:r w:rsidR="00ED0FE8" w:rsidRPr="00162E6B">
      <w:t xml:space="preserve"> </w:t>
    </w:r>
    <w:r w:rsidR="00ED0FE8" w:rsidRPr="00162E6B">
      <w:sym w:font="Wingdings" w:char="F075"/>
    </w:r>
    <w:r w:rsidR="00ED0FE8" w:rsidRPr="00162E6B">
      <w:t xml:space="preserve"> (</w:t>
    </w:r>
    <w:r>
      <w:t>678</w:t>
    </w:r>
    <w:r w:rsidR="00ED0FE8" w:rsidRPr="00162E6B">
      <w:t xml:space="preserve">) </w:t>
    </w:r>
    <w:r w:rsidR="00A17A54">
      <w:t>457</w:t>
    </w:r>
    <w:r w:rsidR="00ED0FE8" w:rsidRPr="00162E6B">
      <w:t>-</w:t>
    </w:r>
    <w:r w:rsidR="00A17A54">
      <w:t>2610</w:t>
    </w:r>
    <w:r w:rsidR="00ED0FE8" w:rsidRPr="00162E6B">
      <w:t xml:space="preserve"> </w:t>
    </w:r>
    <w:r w:rsidR="00ED0FE8" w:rsidRPr="00162E6B">
      <w:sym w:font="Wingdings" w:char="F075"/>
    </w:r>
    <w:r w:rsidR="00ED0FE8" w:rsidRPr="00162E6B">
      <w:t xml:space="preserve"> </w:t>
    </w:r>
    <w:r w:rsidR="00A17A54">
      <w:t>asyed5@student.gsu.edu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1331BF"/>
    <w:multiLevelType w:val="hybridMultilevel"/>
    <w:tmpl w:val="6DFE0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351D"/>
    <w:rsid w:val="0002232D"/>
    <w:rsid w:val="000413E0"/>
    <w:rsid w:val="00043A83"/>
    <w:rsid w:val="00043BC1"/>
    <w:rsid w:val="00067B03"/>
    <w:rsid w:val="00081E3B"/>
    <w:rsid w:val="000A0CB0"/>
    <w:rsid w:val="000B19E0"/>
    <w:rsid w:val="000B242D"/>
    <w:rsid w:val="000E06A9"/>
    <w:rsid w:val="000F0FAD"/>
    <w:rsid w:val="0013629A"/>
    <w:rsid w:val="0015659E"/>
    <w:rsid w:val="00162E6B"/>
    <w:rsid w:val="001A699E"/>
    <w:rsid w:val="001D351D"/>
    <w:rsid w:val="0021592C"/>
    <w:rsid w:val="002247F4"/>
    <w:rsid w:val="00227058"/>
    <w:rsid w:val="00253B6A"/>
    <w:rsid w:val="002C07A1"/>
    <w:rsid w:val="00307A7C"/>
    <w:rsid w:val="00311C8A"/>
    <w:rsid w:val="0039487C"/>
    <w:rsid w:val="003A269D"/>
    <w:rsid w:val="003D24E1"/>
    <w:rsid w:val="004159FB"/>
    <w:rsid w:val="004241AF"/>
    <w:rsid w:val="00451405"/>
    <w:rsid w:val="004C45E3"/>
    <w:rsid w:val="004E2A85"/>
    <w:rsid w:val="004F764D"/>
    <w:rsid w:val="0050793B"/>
    <w:rsid w:val="00507A83"/>
    <w:rsid w:val="0053358C"/>
    <w:rsid w:val="005B423F"/>
    <w:rsid w:val="005F39F5"/>
    <w:rsid w:val="005F7D48"/>
    <w:rsid w:val="0060178E"/>
    <w:rsid w:val="00605FFE"/>
    <w:rsid w:val="0062443A"/>
    <w:rsid w:val="00624D27"/>
    <w:rsid w:val="00645291"/>
    <w:rsid w:val="00651899"/>
    <w:rsid w:val="006646B5"/>
    <w:rsid w:val="0067290A"/>
    <w:rsid w:val="00673A1A"/>
    <w:rsid w:val="006E01EC"/>
    <w:rsid w:val="00705698"/>
    <w:rsid w:val="00720600"/>
    <w:rsid w:val="00727F4C"/>
    <w:rsid w:val="007327C9"/>
    <w:rsid w:val="008026C9"/>
    <w:rsid w:val="0085684B"/>
    <w:rsid w:val="008A4CEB"/>
    <w:rsid w:val="008C69AC"/>
    <w:rsid w:val="008F37AC"/>
    <w:rsid w:val="009247EC"/>
    <w:rsid w:val="00934720"/>
    <w:rsid w:val="009521CF"/>
    <w:rsid w:val="00955412"/>
    <w:rsid w:val="00983213"/>
    <w:rsid w:val="009876B4"/>
    <w:rsid w:val="009A038F"/>
    <w:rsid w:val="009A2C8E"/>
    <w:rsid w:val="00A028A0"/>
    <w:rsid w:val="00A06E2B"/>
    <w:rsid w:val="00A13275"/>
    <w:rsid w:val="00A17A54"/>
    <w:rsid w:val="00A50877"/>
    <w:rsid w:val="00A8288F"/>
    <w:rsid w:val="00AB466C"/>
    <w:rsid w:val="00AC6C14"/>
    <w:rsid w:val="00B04ECC"/>
    <w:rsid w:val="00B156EE"/>
    <w:rsid w:val="00B4790A"/>
    <w:rsid w:val="00B65F7B"/>
    <w:rsid w:val="00B90ED2"/>
    <w:rsid w:val="00BC469E"/>
    <w:rsid w:val="00C50C30"/>
    <w:rsid w:val="00C90F21"/>
    <w:rsid w:val="00CC044D"/>
    <w:rsid w:val="00CF2552"/>
    <w:rsid w:val="00D553CF"/>
    <w:rsid w:val="00DA4B2A"/>
    <w:rsid w:val="00DA5955"/>
    <w:rsid w:val="00DA7FA1"/>
    <w:rsid w:val="00DB68F4"/>
    <w:rsid w:val="00DD1808"/>
    <w:rsid w:val="00DD438D"/>
    <w:rsid w:val="00E13825"/>
    <w:rsid w:val="00E3256F"/>
    <w:rsid w:val="00E32FA8"/>
    <w:rsid w:val="00E63100"/>
    <w:rsid w:val="00E66FBD"/>
    <w:rsid w:val="00E84384"/>
    <w:rsid w:val="00ED0FE8"/>
    <w:rsid w:val="00EE0F44"/>
    <w:rsid w:val="00EE2998"/>
    <w:rsid w:val="00EE574A"/>
    <w:rsid w:val="00F238B7"/>
    <w:rsid w:val="00F60981"/>
    <w:rsid w:val="00F973B6"/>
    <w:rsid w:val="00FA51BD"/>
    <w:rsid w:val="00FD7216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AC"/>
  </w:style>
  <w:style w:type="paragraph" w:styleId="Heading1">
    <w:name w:val="heading 1"/>
    <w:basedOn w:val="Heading4"/>
    <w:next w:val="Normal"/>
    <w:qFormat/>
    <w:rsid w:val="00162E6B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043BC1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8F37AC"/>
    <w:pPr>
      <w:keepNext/>
      <w:spacing w:after="120"/>
      <w:jc w:val="center"/>
      <w:outlineLvl w:val="2"/>
    </w:pPr>
    <w:rPr>
      <w:rFonts w:ascii="Garamond" w:hAnsi="Garamond"/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8F37AC"/>
    <w:pPr>
      <w:keepNext/>
      <w:outlineLvl w:val="3"/>
    </w:pPr>
    <w:rPr>
      <w:rFonts w:ascii="Garamond" w:hAnsi="Garamond"/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8F37AC"/>
    <w:pPr>
      <w:keepNext/>
      <w:outlineLvl w:val="4"/>
    </w:pPr>
    <w:rPr>
      <w:rFonts w:ascii="Garamond" w:hAnsi="Garamond"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8F37AC"/>
    <w:pPr>
      <w:keepNext/>
      <w:spacing w:after="40"/>
      <w:jc w:val="center"/>
      <w:outlineLvl w:val="5"/>
    </w:pPr>
    <w:rPr>
      <w:rFonts w:ascii="Garamond" w:hAnsi="Garamond"/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8F37AC"/>
    <w:pPr>
      <w:keepNext/>
      <w:jc w:val="center"/>
      <w:outlineLvl w:val="6"/>
    </w:pPr>
    <w:rPr>
      <w:rFonts w:ascii="Garamond" w:hAnsi="Garamond"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8F37AC"/>
    <w:pPr>
      <w:keepNext/>
      <w:autoSpaceDE w:val="0"/>
      <w:autoSpaceDN w:val="0"/>
      <w:adjustRightInd w:val="0"/>
      <w:outlineLvl w:val="7"/>
    </w:pPr>
    <w:rPr>
      <w:rFonts w:ascii="Garamond" w:hAnsi="Garamond"/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8F37AC"/>
    <w:pPr>
      <w:keepNext/>
      <w:autoSpaceDE w:val="0"/>
      <w:autoSpaceDN w:val="0"/>
      <w:adjustRightInd w:val="0"/>
      <w:ind w:left="270" w:right="270"/>
      <w:outlineLvl w:val="8"/>
    </w:pPr>
    <w:rPr>
      <w:rFonts w:ascii="Garamond" w:hAnsi="Garamond"/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F37AC"/>
    <w:rPr>
      <w:snapToGrid w:val="0"/>
      <w:sz w:val="22"/>
    </w:rPr>
  </w:style>
  <w:style w:type="paragraph" w:styleId="BodyText2">
    <w:name w:val="Body Text 2"/>
    <w:basedOn w:val="Normal"/>
    <w:semiHidden/>
    <w:rsid w:val="008F37AC"/>
    <w:pPr>
      <w:spacing w:after="60"/>
      <w:jc w:val="both"/>
    </w:pPr>
    <w:rPr>
      <w:rFonts w:ascii="Garamond" w:hAnsi="Garamond"/>
      <w:snapToGrid w:val="0"/>
      <w:sz w:val="22"/>
    </w:rPr>
  </w:style>
  <w:style w:type="character" w:styleId="Hyperlink">
    <w:name w:val="Hyperlink"/>
    <w:semiHidden/>
    <w:rsid w:val="008F37AC"/>
    <w:rPr>
      <w:color w:val="0000FF"/>
      <w:u w:val="single"/>
    </w:rPr>
  </w:style>
  <w:style w:type="paragraph" w:styleId="BodyTextIndent">
    <w:name w:val="Body Text Indent"/>
    <w:basedOn w:val="Normal"/>
    <w:semiHidden/>
    <w:rsid w:val="008F37AC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8F37AC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8F37AC"/>
    <w:pPr>
      <w:ind w:left="450" w:right="540"/>
      <w:jc w:val="both"/>
    </w:pPr>
    <w:rPr>
      <w:rFonts w:ascii="Garamond" w:hAnsi="Garamond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0569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E3256F"/>
    <w:pPr>
      <w:keepNext/>
      <w:spacing w:before="120" w:beforeAutospacing="0" w:after="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ED0FE8"/>
    <w:pPr>
      <w:spacing w:before="0" w:beforeAutospacing="0" w:after="0" w:afterAutospacing="0"/>
      <w:ind w:left="450" w:right="540"/>
      <w:jc w:val="both"/>
    </w:pPr>
    <w:rPr>
      <w:color w:val="000000"/>
    </w:rPr>
  </w:style>
  <w:style w:type="character" w:customStyle="1" w:styleId="NormalWebChar">
    <w:name w:val="Normal (Web) Char"/>
    <w:link w:val="NormalWeb"/>
    <w:semiHidden/>
    <w:rsid w:val="00B156EE"/>
    <w:rPr>
      <w:sz w:val="24"/>
      <w:szCs w:val="24"/>
    </w:rPr>
  </w:style>
  <w:style w:type="character" w:customStyle="1" w:styleId="HeadingAllCapsChar">
    <w:name w:val="Heading All Caps Char"/>
    <w:link w:val="HeadingAllCaps"/>
    <w:rsid w:val="00E3256F"/>
    <w:rPr>
      <w:caps/>
      <w:sz w:val="21"/>
      <w:szCs w:val="24"/>
      <w:lang w:val="en-US" w:eastAsia="en-US" w:bidi="ar-SA"/>
    </w:rPr>
  </w:style>
  <w:style w:type="paragraph" w:customStyle="1" w:styleId="Address">
    <w:name w:val="Address"/>
    <w:basedOn w:val="ListParagraph"/>
    <w:link w:val="AddressChar"/>
    <w:qFormat/>
    <w:rsid w:val="00162E6B"/>
    <w:pPr>
      <w:spacing w:after="120"/>
      <w:ind w:left="360"/>
    </w:pPr>
  </w:style>
  <w:style w:type="character" w:customStyle="1" w:styleId="EmploymentHistoryLocationsCharChar">
    <w:name w:val="Employment History Locations Char Char"/>
    <w:link w:val="EmploymentHistoryLocations"/>
    <w:rsid w:val="00ED0FE8"/>
    <w:rPr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6646B5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2E6B"/>
  </w:style>
  <w:style w:type="character" w:customStyle="1" w:styleId="AddressChar">
    <w:name w:val="Address Char"/>
    <w:basedOn w:val="ListParagraphChar"/>
    <w:link w:val="Address"/>
    <w:rsid w:val="00162E6B"/>
  </w:style>
  <w:style w:type="paragraph" w:customStyle="1" w:styleId="BulletList1">
    <w:name w:val="Bullet List 1"/>
    <w:basedOn w:val="Normal"/>
    <w:qFormat/>
    <w:rsid w:val="002247F4"/>
    <w:pPr>
      <w:numPr>
        <w:numId w:val="1"/>
      </w:numPr>
    </w:pPr>
  </w:style>
  <w:style w:type="paragraph" w:customStyle="1" w:styleId="BulletList2">
    <w:name w:val="Bullet List 2"/>
    <w:basedOn w:val="Normal"/>
    <w:qFormat/>
    <w:rsid w:val="002247F4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24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F4"/>
  </w:style>
  <w:style w:type="paragraph" w:styleId="Footer">
    <w:name w:val="footer"/>
    <w:basedOn w:val="Normal"/>
    <w:link w:val="FooterChar"/>
    <w:uiPriority w:val="99"/>
    <w:unhideWhenUsed/>
    <w:rsid w:val="00224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F4"/>
  </w:style>
  <w:style w:type="character" w:customStyle="1" w:styleId="Textbold">
    <w:name w:val="Text bold"/>
    <w:qFormat/>
    <w:rsid w:val="00DD180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DD180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6646B5"/>
    <w:rPr>
      <w:b/>
      <w:bCs/>
    </w:rPr>
  </w:style>
  <w:style w:type="character" w:customStyle="1" w:styleId="Jobtitles-employmenthistoryCharChar">
    <w:name w:val="Job titles - employment history Char Char"/>
    <w:link w:val="Jobtitles-employmenthistory"/>
    <w:rsid w:val="006646B5"/>
    <w:rPr>
      <w:b/>
      <w:bCs/>
      <w:color w:val="000000"/>
      <w:sz w:val="24"/>
      <w:szCs w:val="24"/>
    </w:rPr>
  </w:style>
  <w:style w:type="character" w:customStyle="1" w:styleId="ProfileDetailsChar">
    <w:name w:val="Profile Details Char"/>
    <w:link w:val="ProfileDetails"/>
    <w:rsid w:val="00E3256F"/>
    <w:rPr>
      <w:lang w:val="en-US" w:eastAsia="en-US" w:bidi="ar-SA"/>
    </w:rPr>
  </w:style>
  <w:style w:type="paragraph" w:customStyle="1" w:styleId="SubmitResume">
    <w:name w:val="Submit Resume"/>
    <w:basedOn w:val="Normal"/>
    <w:rsid w:val="00043BC1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043BC1"/>
    <w:pPr>
      <w:tabs>
        <w:tab w:val="right" w:pos="9360"/>
      </w:tabs>
      <w:spacing w:before="360"/>
    </w:pPr>
    <w:rPr>
      <w:rFonts w:ascii="Garamond" w:hAnsi="Garamond"/>
      <w:b/>
      <w:sz w:val="44"/>
    </w:rPr>
  </w:style>
  <w:style w:type="paragraph" w:customStyle="1" w:styleId="ResumeSectionsHeadings">
    <w:name w:val="Resume Sections Headings"/>
    <w:basedOn w:val="Heading2"/>
    <w:rsid w:val="00043BC1"/>
  </w:style>
  <w:style w:type="table" w:styleId="TableGrid">
    <w:name w:val="Table Grid"/>
    <w:basedOn w:val="TableNormal"/>
    <w:uiPriority w:val="59"/>
    <w:rsid w:val="00E32F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5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il%20&amp;%20Sawaiz\AppData\Roaming\Microsoft\Templates\Functional%20resume%20sampl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sample(2)</Template>
  <TotalTime>286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Sample for Monster.com</vt:lpstr>
    </vt:vector>
  </TitlesOfParts>
  <Company>Advanced Career Systems www.resumepower.com</Company>
  <LinksUpToDate>false</LinksUpToDate>
  <CharactersWithSpaces>4262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Sample for Monster.com</dc:title>
  <dc:subject>Functional Resume</dc:subject>
  <dc:creator>Sawaiz Syed</dc:creator>
  <cp:lastModifiedBy>Sawaiz</cp:lastModifiedBy>
  <cp:revision>35</cp:revision>
  <cp:lastPrinted>2009-03-17T14:40:00Z</cp:lastPrinted>
  <dcterms:created xsi:type="dcterms:W3CDTF">2009-10-23T23:43:00Z</dcterms:created>
  <dcterms:modified xsi:type="dcterms:W3CDTF">2011-09-09T01:17:00Z</dcterms:modified>
</cp:coreProperties>
</file>